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24926" w14:textId="77777777" w:rsidR="00320EA7" w:rsidRDefault="00320EA7" w:rsidP="00320EA7">
      <w:pPr>
        <w:spacing w:after="0"/>
        <w:jc w:val="center"/>
        <w:rPr>
          <w:rFonts w:cs="Times New Roman"/>
          <w:bCs/>
          <w:sz w:val="24"/>
          <w:szCs w:val="24"/>
        </w:rPr>
      </w:pPr>
      <w:bookmarkStart w:id="0" w:name="_Hlk113989759"/>
      <w:bookmarkEnd w:id="0"/>
      <w:r>
        <w:rPr>
          <w:rFonts w:cs="Times New Roman"/>
          <w:bCs/>
          <w:sz w:val="24"/>
          <w:szCs w:val="24"/>
        </w:rPr>
        <w:t>МИНИСТЕРСТВО НАУКИ И ВЫСШЕГО ОБРАЗОВАНИЯ РОССИЙСКОЙ ФЕДЕРАЦИИ</w:t>
      </w:r>
    </w:p>
    <w:p w14:paraId="594D3C40" w14:textId="77777777" w:rsidR="00320EA7" w:rsidRDefault="00320EA7" w:rsidP="00320EA7">
      <w:pPr>
        <w:spacing w:after="0"/>
        <w:jc w:val="center"/>
        <w:rPr>
          <w:rFonts w:cs="Times New Roman"/>
          <w:b/>
          <w:bCs/>
          <w:sz w:val="24"/>
          <w:szCs w:val="24"/>
        </w:rPr>
      </w:pPr>
      <w:r>
        <w:rPr>
          <w:rFonts w:cs="Times New Roman"/>
          <w:b/>
          <w:bCs/>
          <w:sz w:val="24"/>
          <w:szCs w:val="24"/>
        </w:rPr>
        <w:t>Федеральное государственное бюджетное образовательное учреждение</w:t>
      </w:r>
    </w:p>
    <w:p w14:paraId="030D506D" w14:textId="77777777" w:rsidR="00320EA7" w:rsidRDefault="00320EA7" w:rsidP="00320EA7">
      <w:pPr>
        <w:spacing w:after="0"/>
        <w:jc w:val="center"/>
        <w:rPr>
          <w:rFonts w:cs="Times New Roman"/>
          <w:b/>
          <w:bCs/>
          <w:sz w:val="24"/>
          <w:szCs w:val="24"/>
        </w:rPr>
      </w:pPr>
      <w:r>
        <w:rPr>
          <w:rFonts w:cs="Times New Roman"/>
          <w:b/>
          <w:bCs/>
          <w:sz w:val="24"/>
          <w:szCs w:val="24"/>
        </w:rPr>
        <w:t>высшего образования</w:t>
      </w:r>
    </w:p>
    <w:p w14:paraId="30D30BAA" w14:textId="77777777" w:rsidR="00320EA7" w:rsidRDefault="00320EA7" w:rsidP="00320EA7">
      <w:pPr>
        <w:spacing w:after="0"/>
        <w:jc w:val="center"/>
        <w:rPr>
          <w:rFonts w:cs="Times New Roman"/>
          <w:b/>
          <w:bCs/>
          <w:sz w:val="24"/>
          <w:szCs w:val="24"/>
        </w:rPr>
      </w:pPr>
      <w:r>
        <w:rPr>
          <w:rFonts w:cs="Times New Roman"/>
          <w:b/>
          <w:bCs/>
          <w:sz w:val="24"/>
          <w:szCs w:val="24"/>
        </w:rPr>
        <w:t>«РОССИЙСКИЙ ГОСУДАРСТВЕННЫЙ ГИДРОМЕТЕОРОЛОГИЧЕСКИЙ</w:t>
      </w:r>
    </w:p>
    <w:p w14:paraId="2B7336BA" w14:textId="77777777" w:rsidR="00320EA7" w:rsidRDefault="00320EA7" w:rsidP="00320EA7">
      <w:pPr>
        <w:spacing w:after="0"/>
        <w:jc w:val="center"/>
        <w:rPr>
          <w:rFonts w:cs="Times New Roman"/>
          <w:b/>
          <w:bCs/>
          <w:sz w:val="24"/>
          <w:szCs w:val="24"/>
        </w:rPr>
      </w:pPr>
      <w:r>
        <w:rPr>
          <w:rFonts w:cs="Times New Roman"/>
          <w:b/>
          <w:bCs/>
          <w:sz w:val="24"/>
          <w:szCs w:val="24"/>
        </w:rPr>
        <w:t>УНИВЕРСИТЕТ»</w:t>
      </w:r>
    </w:p>
    <w:p w14:paraId="7E07505D" w14:textId="77777777" w:rsidR="00320EA7" w:rsidRDefault="00320EA7" w:rsidP="00320EA7">
      <w:pPr>
        <w:spacing w:after="0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Институт Информационных систем и геотехнологий</w:t>
      </w:r>
    </w:p>
    <w:p w14:paraId="79A2F4F8" w14:textId="77777777" w:rsidR="00320EA7" w:rsidRDefault="00320EA7" w:rsidP="00320EA7">
      <w:pPr>
        <w:spacing w:after="0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Кафедра «</w:t>
      </w:r>
      <w:r w:rsidR="00EA2D59">
        <w:fldChar w:fldCharType="begin"/>
      </w:r>
      <w:r w:rsidR="00EA2D59">
        <w:instrText xml:space="preserve"> FILLIN  "введите название кафедры" \d "прикладной информатики" \o  \* MERGEFORMAT </w:instrText>
      </w:r>
      <w:r w:rsidR="00EA2D59">
        <w:fldChar w:fldCharType="separate"/>
      </w:r>
      <w:r>
        <w:rPr>
          <w:rFonts w:cs="Times New Roman"/>
          <w:sz w:val="24"/>
          <w:szCs w:val="24"/>
        </w:rPr>
        <w:t>Прикладной информатики</w:t>
      </w:r>
      <w:r w:rsidR="00EA2D59">
        <w:rPr>
          <w:rFonts w:cs="Times New Roman"/>
          <w:sz w:val="24"/>
          <w:szCs w:val="24"/>
        </w:rPr>
        <w:fldChar w:fldCharType="end"/>
      </w:r>
      <w:r>
        <w:rPr>
          <w:rFonts w:cs="Times New Roman"/>
          <w:sz w:val="24"/>
          <w:szCs w:val="24"/>
        </w:rPr>
        <w:t>»</w:t>
      </w:r>
    </w:p>
    <w:p w14:paraId="7B9CD197" w14:textId="77777777" w:rsidR="00320EA7" w:rsidRDefault="00320EA7" w:rsidP="00320EA7">
      <w:pPr>
        <w:spacing w:after="0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Направление подготовки 09.03.03 «Прикладная информатика»</w:t>
      </w:r>
    </w:p>
    <w:p w14:paraId="4A2185AA" w14:textId="2AD9093B" w:rsidR="00320EA7" w:rsidRDefault="00320EA7" w:rsidP="00320EA7">
      <w:pPr>
        <w:spacing w:before="3000"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Отчет по </w:t>
      </w:r>
      <w:r w:rsidR="0025790F">
        <w:rPr>
          <w:rFonts w:cs="Times New Roman"/>
          <w:szCs w:val="28"/>
        </w:rPr>
        <w:t>лабораторной</w:t>
      </w:r>
      <w:r>
        <w:rPr>
          <w:rFonts w:cs="Times New Roman"/>
          <w:szCs w:val="28"/>
        </w:rPr>
        <w:t xml:space="preserve"> работе №</w:t>
      </w:r>
      <w:r w:rsidR="00DE2CC2">
        <w:rPr>
          <w:rFonts w:cs="Times New Roman"/>
          <w:szCs w:val="28"/>
        </w:rPr>
        <w:t>11</w:t>
      </w:r>
      <w:r>
        <w:rPr>
          <w:rFonts w:cs="Times New Roman"/>
          <w:szCs w:val="28"/>
        </w:rPr>
        <w:t xml:space="preserve"> по дисциплине </w:t>
      </w:r>
    </w:p>
    <w:p w14:paraId="0311B5AF" w14:textId="437524BB" w:rsidR="00320EA7" w:rsidRDefault="00320EA7" w:rsidP="00320EA7">
      <w:pPr>
        <w:spacing w:after="0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«</w:t>
      </w:r>
      <w:r w:rsidR="00DE2CC2">
        <w:rPr>
          <w:szCs w:val="28"/>
        </w:rPr>
        <w:t>Разработка программных приложений</w:t>
      </w:r>
      <w:r>
        <w:rPr>
          <w:rFonts w:cs="Times New Roman"/>
          <w:b/>
          <w:szCs w:val="28"/>
        </w:rPr>
        <w:t>»</w:t>
      </w:r>
    </w:p>
    <w:p w14:paraId="2752C159" w14:textId="39EDF9AA" w:rsidR="00C82113" w:rsidRDefault="00320EA7" w:rsidP="002E1A6D">
      <w:pPr>
        <w:spacing w:before="140" w:after="0"/>
        <w:jc w:val="center"/>
      </w:pPr>
      <w:r>
        <w:rPr>
          <w:rFonts w:cs="Times New Roman"/>
          <w:szCs w:val="28"/>
        </w:rPr>
        <w:t>Тема:</w:t>
      </w:r>
      <w:r w:rsidR="00DE2CC2" w:rsidRPr="00DE2CC2">
        <w:t xml:space="preserve"> </w:t>
      </w:r>
      <w:r w:rsidR="00DE2CC2" w:rsidRPr="00DE2CC2">
        <w:rPr>
          <w:rFonts w:cs="Times New Roman"/>
          <w:szCs w:val="28"/>
        </w:rPr>
        <w:t xml:space="preserve">Метод </w:t>
      </w:r>
      <w:proofErr w:type="spellStart"/>
      <w:r w:rsidR="00DE2CC2" w:rsidRPr="00DE2CC2">
        <w:rPr>
          <w:rFonts w:cs="Times New Roman"/>
          <w:szCs w:val="28"/>
        </w:rPr>
        <w:t>render</w:t>
      </w:r>
      <w:proofErr w:type="spellEnd"/>
    </w:p>
    <w:p w14:paraId="764B29F3" w14:textId="77777777" w:rsidR="0025790F" w:rsidRDefault="0025790F" w:rsidP="002E1A6D">
      <w:pPr>
        <w:spacing w:before="140" w:after="0"/>
        <w:jc w:val="center"/>
      </w:pPr>
    </w:p>
    <w:p w14:paraId="47110D13" w14:textId="32E10CE5" w:rsidR="00320EA7" w:rsidRPr="00DE2CC2" w:rsidRDefault="00320EA7" w:rsidP="00C82113">
      <w:pPr>
        <w:spacing w:before="2600" w:after="0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Выполнил</w:t>
      </w:r>
      <w:r w:rsidR="00DE2CC2" w:rsidRPr="00DE2CC2">
        <w:rPr>
          <w:rFonts w:cs="Times New Roman"/>
          <w:szCs w:val="28"/>
        </w:rPr>
        <w:t xml:space="preserve">: </w:t>
      </w:r>
      <w:r w:rsidR="00DE2CC2">
        <w:rPr>
          <w:rFonts w:cs="Times New Roman"/>
          <w:szCs w:val="28"/>
        </w:rPr>
        <w:t>Ардасенов Александр</w:t>
      </w:r>
    </w:p>
    <w:p w14:paraId="742F7FD2" w14:textId="77777777" w:rsidR="00320EA7" w:rsidRDefault="00320EA7" w:rsidP="00320EA7">
      <w:pPr>
        <w:spacing w:after="0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Группа «</w:t>
      </w:r>
      <w:r>
        <w:rPr>
          <w:szCs w:val="28"/>
        </w:rPr>
        <w:fldChar w:fldCharType="begin"/>
      </w:r>
      <w:r>
        <w:rPr>
          <w:szCs w:val="28"/>
        </w:rPr>
        <w:instrText xml:space="preserve"> FILLIN  "Введите номер группы" \d ПИ-Б20-1 \o  \* MERGEFORMAT </w:instrText>
      </w:r>
      <w:r>
        <w:rPr>
          <w:szCs w:val="28"/>
        </w:rPr>
        <w:fldChar w:fldCharType="separate"/>
      </w:r>
      <w:r>
        <w:rPr>
          <w:rFonts w:cs="Times New Roman"/>
          <w:szCs w:val="28"/>
        </w:rPr>
        <w:t>ПИ-Б20-1</w:t>
      </w:r>
      <w:r>
        <w:rPr>
          <w:rFonts w:cs="Times New Roman"/>
          <w:szCs w:val="28"/>
        </w:rPr>
        <w:fldChar w:fldCharType="end"/>
      </w:r>
      <w:r>
        <w:rPr>
          <w:rFonts w:cs="Times New Roman"/>
          <w:szCs w:val="28"/>
        </w:rPr>
        <w:t>-2»</w:t>
      </w:r>
    </w:p>
    <w:p w14:paraId="5D478709" w14:textId="40C6A2F3" w:rsidR="00320EA7" w:rsidRDefault="00320EA7" w:rsidP="00320EA7">
      <w:pPr>
        <w:spacing w:after="0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Руководитель: </w:t>
      </w:r>
      <w:r w:rsidR="00DE2CC2">
        <w:rPr>
          <w:szCs w:val="28"/>
        </w:rPr>
        <w:t>Яготинцева Н.В.</w:t>
      </w:r>
    </w:p>
    <w:p w14:paraId="1C1445E7" w14:textId="77777777" w:rsidR="00320EA7" w:rsidRDefault="00320EA7" w:rsidP="00320EA7">
      <w:pPr>
        <w:spacing w:after="0"/>
        <w:jc w:val="right"/>
        <w:rPr>
          <w:rFonts w:cs="Times New Roman"/>
          <w:szCs w:val="28"/>
        </w:rPr>
      </w:pPr>
    </w:p>
    <w:p w14:paraId="50CA7C65" w14:textId="77777777" w:rsidR="00320EA7" w:rsidRDefault="00320EA7" w:rsidP="00320EA7">
      <w:pPr>
        <w:spacing w:after="0"/>
        <w:jc w:val="right"/>
        <w:rPr>
          <w:rFonts w:cs="Times New Roman"/>
          <w:szCs w:val="28"/>
        </w:rPr>
      </w:pPr>
    </w:p>
    <w:p w14:paraId="0313017E" w14:textId="77777777" w:rsidR="00320EA7" w:rsidRDefault="00320EA7" w:rsidP="00320EA7">
      <w:pPr>
        <w:spacing w:after="0"/>
        <w:jc w:val="right"/>
        <w:rPr>
          <w:rFonts w:cs="Times New Roman"/>
          <w:szCs w:val="28"/>
        </w:rPr>
      </w:pPr>
    </w:p>
    <w:p w14:paraId="0B2CE73D" w14:textId="77777777" w:rsidR="00320EA7" w:rsidRDefault="00320EA7" w:rsidP="00320EA7">
      <w:pPr>
        <w:spacing w:after="0"/>
        <w:jc w:val="right"/>
        <w:rPr>
          <w:rFonts w:cs="Times New Roman"/>
          <w:szCs w:val="28"/>
        </w:rPr>
      </w:pPr>
    </w:p>
    <w:p w14:paraId="54AFC5EF" w14:textId="77777777" w:rsidR="00320EA7" w:rsidRDefault="00320EA7" w:rsidP="00320EA7">
      <w:pPr>
        <w:spacing w:after="0"/>
        <w:jc w:val="right"/>
        <w:rPr>
          <w:rFonts w:cs="Times New Roman"/>
          <w:szCs w:val="28"/>
        </w:rPr>
      </w:pPr>
    </w:p>
    <w:p w14:paraId="4084DC6B" w14:textId="70648FAF" w:rsidR="004354D5" w:rsidRDefault="00320EA7" w:rsidP="00781E91">
      <w:pPr>
        <w:spacing w:before="240"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Санкт-Петербург, 20</w:t>
      </w:r>
      <w:r w:rsidR="007F3358">
        <w:rPr>
          <w:rFonts w:cs="Times New Roman"/>
          <w:szCs w:val="28"/>
        </w:rPr>
        <w:t>2</w:t>
      </w:r>
      <w:r w:rsidR="0025790F">
        <w:rPr>
          <w:szCs w:val="28"/>
        </w:rPr>
        <w:t>3</w:t>
      </w:r>
    </w:p>
    <w:p w14:paraId="4FED98EC" w14:textId="18970256" w:rsidR="00593E7A" w:rsidRPr="007F3358" w:rsidRDefault="00727BBD" w:rsidP="007F3358">
      <w:pPr>
        <w:spacing w:before="240" w:after="0"/>
      </w:pPr>
      <w:r>
        <w:rPr>
          <w:rFonts w:cs="Times New Roman"/>
          <w:b/>
          <w:bCs/>
          <w:szCs w:val="28"/>
        </w:rPr>
        <w:lastRenderedPageBreak/>
        <w:t>Цель</w:t>
      </w:r>
      <w:r w:rsidR="007F3358">
        <w:rPr>
          <w:rFonts w:cs="Times New Roman"/>
          <w:b/>
          <w:bCs/>
          <w:szCs w:val="28"/>
        </w:rPr>
        <w:t>:</w:t>
      </w:r>
      <w:r w:rsidR="007F3358">
        <w:t xml:space="preserve"> </w:t>
      </w:r>
      <w:r w:rsidR="00DE2CC2" w:rsidRPr="00DE2CC2">
        <w:t xml:space="preserve">Познакомить с методом </w:t>
      </w:r>
      <w:proofErr w:type="spellStart"/>
      <w:r w:rsidR="00DE2CC2" w:rsidRPr="00DE2CC2">
        <w:t>render</w:t>
      </w:r>
      <w:proofErr w:type="spellEnd"/>
      <w:r w:rsidR="00DE2CC2" w:rsidRPr="00DE2CC2">
        <w:t xml:space="preserve">, а также </w:t>
      </w:r>
      <w:proofErr w:type="spellStart"/>
      <w:r w:rsidR="00DE2CC2" w:rsidRPr="00DE2CC2">
        <w:t>ReactDOM</w:t>
      </w:r>
      <w:proofErr w:type="spellEnd"/>
      <w:r w:rsidR="00DE2CC2" w:rsidRPr="00DE2CC2">
        <w:t>.</w:t>
      </w:r>
    </w:p>
    <w:p w14:paraId="267D0BF6" w14:textId="74415656" w:rsidR="007F3358" w:rsidRDefault="00A3494B" w:rsidP="007F3358">
      <w:pPr>
        <w:spacing w:before="240" w:after="0"/>
        <w:rPr>
          <w:rFonts w:cs="Times New Roman"/>
          <w:b/>
          <w:bCs/>
          <w:szCs w:val="28"/>
        </w:rPr>
      </w:pPr>
      <w:r w:rsidRPr="00A3494B">
        <w:rPr>
          <w:rFonts w:cs="Times New Roman"/>
          <w:b/>
          <w:bCs/>
          <w:szCs w:val="28"/>
        </w:rPr>
        <w:t>Ход работы:</w:t>
      </w:r>
    </w:p>
    <w:p w14:paraId="099A0AD2" w14:textId="4E53FA9A" w:rsidR="00DE2CC2" w:rsidRDefault="00DE2CC2" w:rsidP="00DE2CC2">
      <w:pPr>
        <w:pStyle w:val="a9"/>
        <w:numPr>
          <w:ilvl w:val="0"/>
          <w:numId w:val="37"/>
        </w:numPr>
        <w:spacing w:before="240" w:after="0"/>
        <w:rPr>
          <w:rFonts w:cs="Times New Roman"/>
          <w:b/>
          <w:bCs/>
          <w:szCs w:val="28"/>
        </w:rPr>
      </w:pPr>
      <w:r w:rsidRPr="00DE2CC2">
        <w:rPr>
          <w:rFonts w:cs="Times New Roman"/>
          <w:b/>
          <w:bCs/>
          <w:szCs w:val="28"/>
        </w:rPr>
        <w:t xml:space="preserve">Скачайте HTML </w:t>
      </w:r>
      <w:proofErr w:type="spellStart"/>
      <w:r w:rsidRPr="00DE2CC2">
        <w:rPr>
          <w:rFonts w:cs="Times New Roman"/>
          <w:b/>
          <w:bCs/>
          <w:szCs w:val="28"/>
        </w:rPr>
        <w:t>file</w:t>
      </w:r>
      <w:proofErr w:type="spellEnd"/>
      <w:r w:rsidRPr="00DE2CC2">
        <w:rPr>
          <w:rFonts w:cs="Times New Roman"/>
          <w:b/>
          <w:bCs/>
          <w:szCs w:val="28"/>
        </w:rPr>
        <w:t xml:space="preserve"> https://reactjs.org/docs/getting-started.html с уже со всеми подключенными необходимыми скриптами.</w:t>
      </w:r>
    </w:p>
    <w:p w14:paraId="06C1CED9" w14:textId="32CDA821" w:rsidR="00DE2CC2" w:rsidRDefault="00DE2CC2" w:rsidP="00DE2CC2">
      <w:pPr>
        <w:spacing w:before="240" w:after="0"/>
        <w:jc w:val="center"/>
        <w:rPr>
          <w:rFonts w:cs="Times New Roman"/>
          <w:b/>
          <w:bCs/>
          <w:szCs w:val="28"/>
        </w:rPr>
      </w:pPr>
      <w:r>
        <w:rPr>
          <w:noProof/>
        </w:rPr>
        <w:drawing>
          <wp:inline distT="0" distB="0" distL="0" distR="0" wp14:anchorId="78887375" wp14:editId="1805D51E">
            <wp:extent cx="5039995" cy="680066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67181" cy="683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7D7BA" w14:textId="3D179E38" w:rsidR="00DE2CC2" w:rsidRDefault="00DE2CC2" w:rsidP="00DE2CC2">
      <w:pPr>
        <w:pStyle w:val="a9"/>
        <w:numPr>
          <w:ilvl w:val="0"/>
          <w:numId w:val="37"/>
        </w:numPr>
        <w:spacing w:before="240" w:after="0"/>
        <w:rPr>
          <w:rFonts w:cs="Times New Roman"/>
          <w:b/>
          <w:bCs/>
          <w:szCs w:val="28"/>
        </w:rPr>
      </w:pPr>
      <w:r w:rsidRPr="00DE2CC2">
        <w:rPr>
          <w:rFonts w:cs="Times New Roman"/>
          <w:b/>
          <w:bCs/>
          <w:szCs w:val="28"/>
        </w:rPr>
        <w:t xml:space="preserve">Выведите любое сообщение в какой-либо блок на вашем сайте с помощью </w:t>
      </w:r>
      <w:proofErr w:type="spellStart"/>
      <w:r w:rsidRPr="00DE2CC2">
        <w:rPr>
          <w:rFonts w:cs="Times New Roman"/>
          <w:b/>
          <w:bCs/>
          <w:szCs w:val="28"/>
        </w:rPr>
        <w:t>Реакт</w:t>
      </w:r>
      <w:proofErr w:type="spellEnd"/>
      <w:r>
        <w:rPr>
          <w:rFonts w:cs="Times New Roman"/>
          <w:b/>
          <w:bCs/>
          <w:szCs w:val="28"/>
        </w:rPr>
        <w:t xml:space="preserve"> и д</w:t>
      </w:r>
      <w:r w:rsidRPr="00DE2CC2">
        <w:rPr>
          <w:rFonts w:cs="Times New Roman"/>
          <w:b/>
          <w:bCs/>
          <w:szCs w:val="28"/>
        </w:rPr>
        <w:t xml:space="preserve">обавьте другие компоненты HTML и выведите их с помощью </w:t>
      </w:r>
      <w:proofErr w:type="spellStart"/>
      <w:r w:rsidRPr="00DE2CC2">
        <w:rPr>
          <w:rFonts w:cs="Times New Roman"/>
          <w:b/>
          <w:bCs/>
          <w:szCs w:val="28"/>
        </w:rPr>
        <w:t>React</w:t>
      </w:r>
      <w:proofErr w:type="spellEnd"/>
      <w:r w:rsidRPr="00DE2CC2">
        <w:rPr>
          <w:rFonts w:cs="Times New Roman"/>
          <w:b/>
          <w:bCs/>
          <w:szCs w:val="28"/>
        </w:rPr>
        <w:t xml:space="preserve"> на свой сайт.</w:t>
      </w:r>
    </w:p>
    <w:p w14:paraId="4E1DA528" w14:textId="03B754A4" w:rsidR="00DE2CC2" w:rsidRDefault="00DE2CC2" w:rsidP="00DE2CC2">
      <w:pPr>
        <w:spacing w:before="240" w:after="0"/>
        <w:jc w:val="center"/>
        <w:rPr>
          <w:rFonts w:cs="Times New Roman"/>
          <w:b/>
          <w:bCs/>
          <w:szCs w:val="28"/>
        </w:rPr>
      </w:pPr>
      <w:r>
        <w:rPr>
          <w:noProof/>
        </w:rPr>
        <w:drawing>
          <wp:inline distT="0" distB="0" distL="0" distR="0" wp14:anchorId="5D62BF1D" wp14:editId="424F9FEE">
            <wp:extent cx="1952719" cy="45339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54328" cy="4537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6CFA0" w14:textId="13B6D0A5" w:rsidR="00DE2CC2" w:rsidRDefault="00DE2CC2" w:rsidP="00DE2CC2">
      <w:pPr>
        <w:spacing w:before="240" w:after="0"/>
        <w:jc w:val="center"/>
        <w:rPr>
          <w:rFonts w:cs="Times New Roman"/>
          <w:b/>
          <w:bCs/>
          <w:szCs w:val="28"/>
        </w:rPr>
      </w:pPr>
      <w:r w:rsidRPr="00DE2CC2">
        <w:drawing>
          <wp:inline distT="0" distB="0" distL="0" distR="0" wp14:anchorId="1B0AE3A2" wp14:editId="6E7B8554">
            <wp:extent cx="5276215" cy="562003"/>
            <wp:effectExtent l="0" t="0" r="63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88786" cy="563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EF76C" w14:textId="7B4F7A9C" w:rsidR="00DE2CC2" w:rsidRPr="00DE2CC2" w:rsidRDefault="00DE2CC2" w:rsidP="00DE2CC2">
      <w:pPr>
        <w:pStyle w:val="a9"/>
        <w:numPr>
          <w:ilvl w:val="0"/>
          <w:numId w:val="38"/>
        </w:numPr>
        <w:spacing w:before="240" w:after="0"/>
        <w:rPr>
          <w:rFonts w:cs="Times New Roman"/>
          <w:b/>
          <w:bCs/>
          <w:szCs w:val="28"/>
        </w:rPr>
      </w:pPr>
      <w:r w:rsidRPr="00DE2CC2">
        <w:rPr>
          <w:rFonts w:cs="Times New Roman"/>
          <w:b/>
          <w:bCs/>
          <w:szCs w:val="28"/>
        </w:rPr>
        <w:t xml:space="preserve">Для чего нужен </w:t>
      </w:r>
      <w:proofErr w:type="spellStart"/>
      <w:r w:rsidRPr="00DE2CC2">
        <w:rPr>
          <w:rFonts w:cs="Times New Roman"/>
          <w:b/>
          <w:bCs/>
          <w:szCs w:val="28"/>
        </w:rPr>
        <w:t>render</w:t>
      </w:r>
      <w:proofErr w:type="spellEnd"/>
      <w:r w:rsidRPr="00DE2CC2">
        <w:rPr>
          <w:rFonts w:cs="Times New Roman"/>
          <w:b/>
          <w:bCs/>
          <w:szCs w:val="28"/>
        </w:rPr>
        <w:t>?</w:t>
      </w:r>
    </w:p>
    <w:p w14:paraId="3153EA47" w14:textId="11D33893" w:rsidR="00DE2CC2" w:rsidRDefault="00DE2CC2" w:rsidP="00DE2CC2">
      <w:pPr>
        <w:spacing w:before="240" w:after="0"/>
        <w:rPr>
          <w:rFonts w:cs="Times New Roman"/>
          <w:szCs w:val="28"/>
        </w:rPr>
      </w:pPr>
      <w:proofErr w:type="spellStart"/>
      <w:r w:rsidRPr="00DE2CC2">
        <w:rPr>
          <w:rFonts w:cs="Times New Roman"/>
          <w:szCs w:val="28"/>
        </w:rPr>
        <w:t>Render</w:t>
      </w:r>
      <w:proofErr w:type="spellEnd"/>
      <w:r w:rsidRPr="00DE2CC2">
        <w:rPr>
          <w:rFonts w:cs="Times New Roman"/>
          <w:szCs w:val="28"/>
        </w:rPr>
        <w:t xml:space="preserve"> в веб-программировании позволяет преобразовывать данные, которые являются частью динамического веб-приложения, в HTML-код, который может быть отображен на странице. Это позволяет создавать более сложные и интерактивные интерфейсы для пользователей.</w:t>
      </w:r>
    </w:p>
    <w:p w14:paraId="02F0140B" w14:textId="7279E721" w:rsidR="00DE2CC2" w:rsidRPr="007F3358" w:rsidRDefault="00DE2CC2" w:rsidP="00DE2CC2">
      <w:pPr>
        <w:spacing w:before="240" w:after="0"/>
      </w:pPr>
      <w:r w:rsidRPr="00DE2CC2">
        <w:rPr>
          <w:rFonts w:cs="Times New Roman"/>
          <w:b/>
          <w:bCs/>
          <w:szCs w:val="28"/>
        </w:rPr>
        <w:t>Вывод:</w:t>
      </w:r>
      <w:r>
        <w:rPr>
          <w:rFonts w:cs="Times New Roman"/>
          <w:szCs w:val="28"/>
        </w:rPr>
        <w:t xml:space="preserve"> Я </w:t>
      </w:r>
      <w:r w:rsidRPr="00DE2CC2">
        <w:t>Познакоми</w:t>
      </w:r>
      <w:r>
        <w:t>лся</w:t>
      </w:r>
      <w:r w:rsidRPr="00DE2CC2">
        <w:t xml:space="preserve"> с методом </w:t>
      </w:r>
      <w:proofErr w:type="spellStart"/>
      <w:r w:rsidRPr="00DE2CC2">
        <w:t>render</w:t>
      </w:r>
      <w:proofErr w:type="spellEnd"/>
      <w:r>
        <w:t>.</w:t>
      </w:r>
    </w:p>
    <w:p w14:paraId="6F2E0949" w14:textId="4F3D8B6A" w:rsidR="00DE2CC2" w:rsidRPr="00DE2CC2" w:rsidRDefault="00DE2CC2" w:rsidP="00DE2CC2">
      <w:pPr>
        <w:spacing w:before="240" w:after="0"/>
        <w:rPr>
          <w:rFonts w:cs="Times New Roman"/>
          <w:szCs w:val="28"/>
        </w:rPr>
      </w:pPr>
    </w:p>
    <w:sectPr w:rsidR="00DE2CC2" w:rsidRPr="00DE2CC2" w:rsidSect="005F6EF5">
      <w:footerReference w:type="default" r:id="rId11"/>
      <w:pgSz w:w="11906" w:h="16838"/>
      <w:pgMar w:top="1418" w:right="567" w:bottom="851" w:left="1134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44CBF3" w14:textId="77777777" w:rsidR="00EA2D59" w:rsidRDefault="00EA2D59" w:rsidP="00337AD6">
      <w:pPr>
        <w:spacing w:after="0"/>
      </w:pPr>
      <w:r>
        <w:separator/>
      </w:r>
    </w:p>
  </w:endnote>
  <w:endnote w:type="continuationSeparator" w:id="0">
    <w:p w14:paraId="0430D03D" w14:textId="77777777" w:rsidR="00EA2D59" w:rsidRDefault="00EA2D59" w:rsidP="00337AD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16732476"/>
      <w:docPartObj>
        <w:docPartGallery w:val="Page Numbers (Bottom of Page)"/>
        <w:docPartUnique/>
      </w:docPartObj>
    </w:sdtPr>
    <w:sdtEndPr/>
    <w:sdtContent>
      <w:p w14:paraId="63EDE672" w14:textId="21172152" w:rsidR="00C82113" w:rsidRDefault="00C82113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41AB2F8" w14:textId="77777777" w:rsidR="00C82113" w:rsidRDefault="00C8211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7B0C06" w14:textId="77777777" w:rsidR="00EA2D59" w:rsidRDefault="00EA2D59" w:rsidP="00337AD6">
      <w:pPr>
        <w:spacing w:after="0"/>
      </w:pPr>
      <w:r>
        <w:separator/>
      </w:r>
    </w:p>
  </w:footnote>
  <w:footnote w:type="continuationSeparator" w:id="0">
    <w:p w14:paraId="1C59F4A0" w14:textId="77777777" w:rsidR="00EA2D59" w:rsidRDefault="00EA2D59" w:rsidP="00337AD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B3969"/>
    <w:multiLevelType w:val="hybridMultilevel"/>
    <w:tmpl w:val="5B26165C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" w15:restartNumberingAfterBreak="0">
    <w:nsid w:val="07F32176"/>
    <w:multiLevelType w:val="hybridMultilevel"/>
    <w:tmpl w:val="C6A2C0D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FA6102B"/>
    <w:multiLevelType w:val="hybridMultilevel"/>
    <w:tmpl w:val="9206835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92E27E0"/>
    <w:multiLevelType w:val="hybridMultilevel"/>
    <w:tmpl w:val="995A973C"/>
    <w:lvl w:ilvl="0" w:tplc="D9BED3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9F16B64"/>
    <w:multiLevelType w:val="hybridMultilevel"/>
    <w:tmpl w:val="7632E52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1545E27"/>
    <w:multiLevelType w:val="hybridMultilevel"/>
    <w:tmpl w:val="ABA2009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2C800AB"/>
    <w:multiLevelType w:val="hybridMultilevel"/>
    <w:tmpl w:val="9D507FA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5F615AC"/>
    <w:multiLevelType w:val="hybridMultilevel"/>
    <w:tmpl w:val="42FE8688"/>
    <w:lvl w:ilvl="0" w:tplc="0532A3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63064F"/>
    <w:multiLevelType w:val="hybridMultilevel"/>
    <w:tmpl w:val="73748FB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98A43CA"/>
    <w:multiLevelType w:val="hybridMultilevel"/>
    <w:tmpl w:val="D2708D4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DB700F7"/>
    <w:multiLevelType w:val="hybridMultilevel"/>
    <w:tmpl w:val="70E45F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6B4A46"/>
    <w:multiLevelType w:val="multilevel"/>
    <w:tmpl w:val="6EDEA9A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12" w15:restartNumberingAfterBreak="0">
    <w:nsid w:val="32287709"/>
    <w:multiLevelType w:val="hybridMultilevel"/>
    <w:tmpl w:val="F9CEEF36"/>
    <w:lvl w:ilvl="0" w:tplc="24E25ED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331F5FE9"/>
    <w:multiLevelType w:val="hybridMultilevel"/>
    <w:tmpl w:val="CC464DA2"/>
    <w:lvl w:ilvl="0" w:tplc="B4A80B4C">
      <w:start w:val="1"/>
      <w:numFmt w:val="decimal"/>
      <w:lvlText w:val="%1."/>
      <w:lvlJc w:val="left"/>
      <w:pPr>
        <w:ind w:left="1417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D162532"/>
    <w:multiLevelType w:val="hybridMultilevel"/>
    <w:tmpl w:val="F0765F68"/>
    <w:lvl w:ilvl="0" w:tplc="2966B32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1B61CF9"/>
    <w:multiLevelType w:val="hybridMultilevel"/>
    <w:tmpl w:val="B2CE005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4B791A5A"/>
    <w:multiLevelType w:val="hybridMultilevel"/>
    <w:tmpl w:val="3DB6CC1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4D1859F1"/>
    <w:multiLevelType w:val="hybridMultilevel"/>
    <w:tmpl w:val="20A82D8A"/>
    <w:lvl w:ilvl="0" w:tplc="A4409E8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4E5E3E93"/>
    <w:multiLevelType w:val="hybridMultilevel"/>
    <w:tmpl w:val="BBFEA87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193383"/>
    <w:multiLevelType w:val="hybridMultilevel"/>
    <w:tmpl w:val="B248131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4FF06B7A"/>
    <w:multiLevelType w:val="hybridMultilevel"/>
    <w:tmpl w:val="F6BE78E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52FC550A"/>
    <w:multiLevelType w:val="hybridMultilevel"/>
    <w:tmpl w:val="232A604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EC2226"/>
    <w:multiLevelType w:val="hybridMultilevel"/>
    <w:tmpl w:val="8788F1D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5938000D"/>
    <w:multiLevelType w:val="hybridMultilevel"/>
    <w:tmpl w:val="2E92DD5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5BAF040E"/>
    <w:multiLevelType w:val="hybridMultilevel"/>
    <w:tmpl w:val="BBFEA87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DDF7BE9"/>
    <w:multiLevelType w:val="hybridMultilevel"/>
    <w:tmpl w:val="D6FC0C0A"/>
    <w:lvl w:ilvl="0" w:tplc="24F8A28E">
      <w:start w:val="1"/>
      <w:numFmt w:val="decimal"/>
      <w:pStyle w:val="2"/>
      <w:lvlText w:val="1.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5DE03510"/>
    <w:multiLevelType w:val="multilevel"/>
    <w:tmpl w:val="AF7E22D4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27" w15:restartNumberingAfterBreak="0">
    <w:nsid w:val="5E6804DE"/>
    <w:multiLevelType w:val="hybridMultilevel"/>
    <w:tmpl w:val="14B25E16"/>
    <w:lvl w:ilvl="0" w:tplc="C180076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61E972FE"/>
    <w:multiLevelType w:val="hybridMultilevel"/>
    <w:tmpl w:val="232A604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F8A580A"/>
    <w:multiLevelType w:val="hybridMultilevel"/>
    <w:tmpl w:val="6F988B2A"/>
    <w:lvl w:ilvl="0" w:tplc="5CAEF4A0">
      <w:start w:val="1"/>
      <w:numFmt w:val="decimal"/>
      <w:pStyle w:val="1"/>
      <w:lvlText w:val="3.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73E74796"/>
    <w:multiLevelType w:val="hybridMultilevel"/>
    <w:tmpl w:val="1B2000C6"/>
    <w:lvl w:ilvl="0" w:tplc="009E0F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6C64B14"/>
    <w:multiLevelType w:val="multilevel"/>
    <w:tmpl w:val="B07C27D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32" w15:restartNumberingAfterBreak="0">
    <w:nsid w:val="78AC2760"/>
    <w:multiLevelType w:val="hybridMultilevel"/>
    <w:tmpl w:val="559801CE"/>
    <w:lvl w:ilvl="0" w:tplc="D74C33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7"/>
  </w:num>
  <w:num w:numId="3">
    <w:abstractNumId w:val="30"/>
  </w:num>
  <w:num w:numId="4">
    <w:abstractNumId w:val="24"/>
  </w:num>
  <w:num w:numId="5">
    <w:abstractNumId w:val="18"/>
  </w:num>
  <w:num w:numId="6">
    <w:abstractNumId w:val="21"/>
  </w:num>
  <w:num w:numId="7">
    <w:abstractNumId w:val="10"/>
  </w:num>
  <w:num w:numId="8">
    <w:abstractNumId w:val="28"/>
  </w:num>
  <w:num w:numId="9">
    <w:abstractNumId w:val="25"/>
  </w:num>
  <w:num w:numId="10">
    <w:abstractNumId w:val="11"/>
  </w:num>
  <w:num w:numId="11">
    <w:abstractNumId w:val="29"/>
  </w:num>
  <w:num w:numId="12">
    <w:abstractNumId w:val="25"/>
  </w:num>
  <w:num w:numId="13">
    <w:abstractNumId w:val="22"/>
  </w:num>
  <w:num w:numId="14">
    <w:abstractNumId w:val="29"/>
  </w:num>
  <w:num w:numId="15">
    <w:abstractNumId w:val="29"/>
  </w:num>
  <w:num w:numId="16">
    <w:abstractNumId w:val="4"/>
  </w:num>
  <w:num w:numId="17">
    <w:abstractNumId w:val="29"/>
  </w:num>
  <w:num w:numId="18">
    <w:abstractNumId w:val="29"/>
  </w:num>
  <w:num w:numId="19">
    <w:abstractNumId w:val="12"/>
  </w:num>
  <w:num w:numId="20">
    <w:abstractNumId w:val="3"/>
  </w:num>
  <w:num w:numId="21">
    <w:abstractNumId w:val="17"/>
  </w:num>
  <w:num w:numId="22">
    <w:abstractNumId w:val="16"/>
  </w:num>
  <w:num w:numId="23">
    <w:abstractNumId w:val="9"/>
  </w:num>
  <w:num w:numId="24">
    <w:abstractNumId w:val="27"/>
  </w:num>
  <w:num w:numId="25">
    <w:abstractNumId w:val="8"/>
  </w:num>
  <w:num w:numId="26">
    <w:abstractNumId w:val="2"/>
  </w:num>
  <w:num w:numId="27">
    <w:abstractNumId w:val="6"/>
  </w:num>
  <w:num w:numId="28">
    <w:abstractNumId w:val="19"/>
  </w:num>
  <w:num w:numId="29">
    <w:abstractNumId w:val="20"/>
  </w:num>
  <w:num w:numId="30">
    <w:abstractNumId w:val="5"/>
  </w:num>
  <w:num w:numId="31">
    <w:abstractNumId w:val="23"/>
  </w:num>
  <w:num w:numId="32">
    <w:abstractNumId w:val="0"/>
  </w:num>
  <w:num w:numId="33">
    <w:abstractNumId w:val="31"/>
  </w:num>
  <w:num w:numId="34">
    <w:abstractNumId w:val="1"/>
  </w:num>
  <w:num w:numId="35">
    <w:abstractNumId w:val="15"/>
  </w:num>
  <w:num w:numId="36">
    <w:abstractNumId w:val="26"/>
  </w:num>
  <w:num w:numId="37">
    <w:abstractNumId w:val="14"/>
  </w:num>
  <w:num w:numId="3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CC4"/>
    <w:rsid w:val="0002715F"/>
    <w:rsid w:val="00097A7A"/>
    <w:rsid w:val="000E71C4"/>
    <w:rsid w:val="000F6B52"/>
    <w:rsid w:val="00133BAF"/>
    <w:rsid w:val="00150361"/>
    <w:rsid w:val="00190D6D"/>
    <w:rsid w:val="00195A52"/>
    <w:rsid w:val="001A162B"/>
    <w:rsid w:val="001D74BD"/>
    <w:rsid w:val="001E33EF"/>
    <w:rsid w:val="00203C87"/>
    <w:rsid w:val="00216FE3"/>
    <w:rsid w:val="00217FBC"/>
    <w:rsid w:val="0022698C"/>
    <w:rsid w:val="002313D7"/>
    <w:rsid w:val="0025790F"/>
    <w:rsid w:val="00261BD4"/>
    <w:rsid w:val="00275C73"/>
    <w:rsid w:val="002B1BED"/>
    <w:rsid w:val="002C7CEC"/>
    <w:rsid w:val="002D15E4"/>
    <w:rsid w:val="002E1A6D"/>
    <w:rsid w:val="00303A97"/>
    <w:rsid w:val="00320EA7"/>
    <w:rsid w:val="00323FCC"/>
    <w:rsid w:val="00337AD6"/>
    <w:rsid w:val="00342401"/>
    <w:rsid w:val="0035533C"/>
    <w:rsid w:val="00357848"/>
    <w:rsid w:val="00357966"/>
    <w:rsid w:val="003664FD"/>
    <w:rsid w:val="00366977"/>
    <w:rsid w:val="003B6C18"/>
    <w:rsid w:val="003C1A1C"/>
    <w:rsid w:val="003D6DA5"/>
    <w:rsid w:val="003F7280"/>
    <w:rsid w:val="00400E7A"/>
    <w:rsid w:val="00406848"/>
    <w:rsid w:val="004354D5"/>
    <w:rsid w:val="00497C32"/>
    <w:rsid w:val="004F1C4F"/>
    <w:rsid w:val="005100A0"/>
    <w:rsid w:val="00515A05"/>
    <w:rsid w:val="00550CDC"/>
    <w:rsid w:val="00553154"/>
    <w:rsid w:val="00590047"/>
    <w:rsid w:val="005911AD"/>
    <w:rsid w:val="00593E7A"/>
    <w:rsid w:val="005A72AC"/>
    <w:rsid w:val="005C15F8"/>
    <w:rsid w:val="005C6B37"/>
    <w:rsid w:val="005F6EF5"/>
    <w:rsid w:val="00605D0A"/>
    <w:rsid w:val="00620A30"/>
    <w:rsid w:val="00621901"/>
    <w:rsid w:val="00625E2E"/>
    <w:rsid w:val="00642B25"/>
    <w:rsid w:val="006503AF"/>
    <w:rsid w:val="0065541D"/>
    <w:rsid w:val="00657F90"/>
    <w:rsid w:val="0066502C"/>
    <w:rsid w:val="00692C67"/>
    <w:rsid w:val="006D16A4"/>
    <w:rsid w:val="00727BBD"/>
    <w:rsid w:val="00737815"/>
    <w:rsid w:val="00774611"/>
    <w:rsid w:val="00781E91"/>
    <w:rsid w:val="00782409"/>
    <w:rsid w:val="007A30F9"/>
    <w:rsid w:val="007B6690"/>
    <w:rsid w:val="007C7521"/>
    <w:rsid w:val="007F3358"/>
    <w:rsid w:val="00800D37"/>
    <w:rsid w:val="008106FC"/>
    <w:rsid w:val="00820765"/>
    <w:rsid w:val="00821B20"/>
    <w:rsid w:val="00832457"/>
    <w:rsid w:val="008904A6"/>
    <w:rsid w:val="008A0E89"/>
    <w:rsid w:val="008B3C04"/>
    <w:rsid w:val="00907BB0"/>
    <w:rsid w:val="00966D57"/>
    <w:rsid w:val="009A3B53"/>
    <w:rsid w:val="009B3FDD"/>
    <w:rsid w:val="009E5D4F"/>
    <w:rsid w:val="009F181C"/>
    <w:rsid w:val="00A3494B"/>
    <w:rsid w:val="00A4217E"/>
    <w:rsid w:val="00A73CC4"/>
    <w:rsid w:val="00A83D75"/>
    <w:rsid w:val="00A92747"/>
    <w:rsid w:val="00AB1FDA"/>
    <w:rsid w:val="00AE508E"/>
    <w:rsid w:val="00AF4A9E"/>
    <w:rsid w:val="00B26A09"/>
    <w:rsid w:val="00B31BED"/>
    <w:rsid w:val="00B35E54"/>
    <w:rsid w:val="00B46379"/>
    <w:rsid w:val="00B86174"/>
    <w:rsid w:val="00BB3399"/>
    <w:rsid w:val="00BC5B7D"/>
    <w:rsid w:val="00C24D7B"/>
    <w:rsid w:val="00C81EF1"/>
    <w:rsid w:val="00C82113"/>
    <w:rsid w:val="00CE57FC"/>
    <w:rsid w:val="00D176F5"/>
    <w:rsid w:val="00D32ECC"/>
    <w:rsid w:val="00DB432B"/>
    <w:rsid w:val="00DC1EA5"/>
    <w:rsid w:val="00DE2CC2"/>
    <w:rsid w:val="00E2607A"/>
    <w:rsid w:val="00E3590B"/>
    <w:rsid w:val="00E37632"/>
    <w:rsid w:val="00E6302E"/>
    <w:rsid w:val="00E77491"/>
    <w:rsid w:val="00E9326D"/>
    <w:rsid w:val="00EA2D59"/>
    <w:rsid w:val="00EA723D"/>
    <w:rsid w:val="00EB3A8A"/>
    <w:rsid w:val="00EC4F1B"/>
    <w:rsid w:val="00EE26A0"/>
    <w:rsid w:val="00F00711"/>
    <w:rsid w:val="00F04C8C"/>
    <w:rsid w:val="00F05E6D"/>
    <w:rsid w:val="00F2200F"/>
    <w:rsid w:val="00F37461"/>
    <w:rsid w:val="00F41C64"/>
    <w:rsid w:val="00F65AA5"/>
    <w:rsid w:val="00F74D5B"/>
    <w:rsid w:val="00F86918"/>
    <w:rsid w:val="00FA5606"/>
    <w:rsid w:val="00FB2066"/>
    <w:rsid w:val="00FE45E4"/>
    <w:rsid w:val="00FE6381"/>
    <w:rsid w:val="00FE721D"/>
    <w:rsid w:val="00FF1CFF"/>
    <w:rsid w:val="00FF4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F0EA90"/>
  <w15:docId w15:val="{EF59879E-0D7B-4716-8DEF-18C982D00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2CC2"/>
    <w:pPr>
      <w:spacing w:before="120" w:after="120" w:line="240" w:lineRule="auto"/>
      <w:ind w:firstLine="709"/>
    </w:pPr>
    <w:rPr>
      <w:rFonts w:ascii="Times New Roman" w:hAnsi="Times New Roman"/>
      <w:sz w:val="28"/>
    </w:rPr>
  </w:style>
  <w:style w:type="paragraph" w:styleId="10">
    <w:name w:val="heading 1"/>
    <w:basedOn w:val="a"/>
    <w:next w:val="a"/>
    <w:link w:val="11"/>
    <w:uiPriority w:val="9"/>
    <w:qFormat/>
    <w:rsid w:val="00DC1EA5"/>
    <w:pPr>
      <w:keepNext/>
      <w:keepLines/>
      <w:spacing w:after="24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65AA5"/>
    <w:pPr>
      <w:keepNext/>
      <w:keepLines/>
      <w:numPr>
        <w:numId w:val="9"/>
      </w:numPr>
      <w:spacing w:line="360" w:lineRule="auto"/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313D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37AD6"/>
    <w:pPr>
      <w:tabs>
        <w:tab w:val="center" w:pos="4677"/>
        <w:tab w:val="right" w:pos="9355"/>
      </w:tabs>
      <w:spacing w:after="0"/>
    </w:pPr>
  </w:style>
  <w:style w:type="character" w:customStyle="1" w:styleId="a4">
    <w:name w:val="Верхний колонтитул Знак"/>
    <w:basedOn w:val="a0"/>
    <w:link w:val="a3"/>
    <w:uiPriority w:val="99"/>
    <w:rsid w:val="00337AD6"/>
  </w:style>
  <w:style w:type="paragraph" w:styleId="a5">
    <w:name w:val="footer"/>
    <w:basedOn w:val="a"/>
    <w:link w:val="a6"/>
    <w:uiPriority w:val="99"/>
    <w:unhideWhenUsed/>
    <w:rsid w:val="00337AD6"/>
    <w:pPr>
      <w:tabs>
        <w:tab w:val="center" w:pos="4677"/>
        <w:tab w:val="right" w:pos="9355"/>
      </w:tabs>
      <w:spacing w:after="0"/>
    </w:pPr>
  </w:style>
  <w:style w:type="character" w:customStyle="1" w:styleId="a6">
    <w:name w:val="Нижний колонтитул Знак"/>
    <w:basedOn w:val="a0"/>
    <w:link w:val="a5"/>
    <w:uiPriority w:val="99"/>
    <w:rsid w:val="00337AD6"/>
  </w:style>
  <w:style w:type="paragraph" w:styleId="a7">
    <w:name w:val="Balloon Text"/>
    <w:basedOn w:val="a"/>
    <w:link w:val="a8"/>
    <w:uiPriority w:val="99"/>
    <w:semiHidden/>
    <w:unhideWhenUsed/>
    <w:rsid w:val="00337AD6"/>
    <w:pPr>
      <w:spacing w:after="0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337AD6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1D74BD"/>
    <w:pPr>
      <w:ind w:left="720"/>
      <w:contextualSpacing/>
    </w:pPr>
  </w:style>
  <w:style w:type="character" w:customStyle="1" w:styleId="11">
    <w:name w:val="Заголовок 1 Знак"/>
    <w:basedOn w:val="a0"/>
    <w:link w:val="10"/>
    <w:uiPriority w:val="9"/>
    <w:rsid w:val="00DC1EA5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F65AA5"/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paragraph" w:styleId="aa">
    <w:name w:val="caption"/>
    <w:basedOn w:val="a"/>
    <w:next w:val="a"/>
    <w:uiPriority w:val="35"/>
    <w:unhideWhenUsed/>
    <w:qFormat/>
    <w:rsid w:val="002D15E4"/>
    <w:pPr>
      <w:spacing w:before="0"/>
    </w:pPr>
    <w:rPr>
      <w:i/>
      <w:iCs/>
      <w:color w:val="1F497D" w:themeColor="text2"/>
      <w:sz w:val="18"/>
      <w:szCs w:val="18"/>
    </w:rPr>
  </w:style>
  <w:style w:type="character" w:customStyle="1" w:styleId="30">
    <w:name w:val="Заголовок 3 Знак"/>
    <w:basedOn w:val="a0"/>
    <w:link w:val="3"/>
    <w:uiPriority w:val="9"/>
    <w:rsid w:val="002313D7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ab">
    <w:name w:val="Normal (Web)"/>
    <w:basedOn w:val="a"/>
    <w:uiPriority w:val="99"/>
    <w:semiHidden/>
    <w:unhideWhenUsed/>
    <w:rsid w:val="002313D7"/>
    <w:pPr>
      <w:spacing w:before="100" w:beforeAutospacing="1" w:after="100" w:afterAutospacing="1"/>
      <w:ind w:firstLine="0"/>
    </w:pPr>
    <w:rPr>
      <w:rFonts w:eastAsia="Times New Roman" w:cs="Times New Roman"/>
      <w:sz w:val="24"/>
      <w:szCs w:val="24"/>
      <w:lang w:eastAsia="ru-RU"/>
    </w:rPr>
  </w:style>
  <w:style w:type="paragraph" w:styleId="ac">
    <w:name w:val="TOC Heading"/>
    <w:basedOn w:val="10"/>
    <w:next w:val="a"/>
    <w:uiPriority w:val="39"/>
    <w:unhideWhenUsed/>
    <w:qFormat/>
    <w:rsid w:val="00AF4A9E"/>
    <w:pPr>
      <w:spacing w:line="259" w:lineRule="auto"/>
      <w:ind w:firstLine="0"/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AF4A9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AF4A9E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AF4A9E"/>
    <w:pPr>
      <w:spacing w:after="100"/>
      <w:ind w:left="560"/>
    </w:pPr>
  </w:style>
  <w:style w:type="character" w:styleId="ad">
    <w:name w:val="Hyperlink"/>
    <w:basedOn w:val="a0"/>
    <w:uiPriority w:val="99"/>
    <w:unhideWhenUsed/>
    <w:rsid w:val="00AF4A9E"/>
    <w:rPr>
      <w:color w:val="0000FF" w:themeColor="hyperlink"/>
      <w:u w:val="single"/>
    </w:rPr>
  </w:style>
  <w:style w:type="table" w:styleId="ae">
    <w:name w:val="Table Grid"/>
    <w:basedOn w:val="a1"/>
    <w:uiPriority w:val="59"/>
    <w:rsid w:val="00AB1F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No Spacing"/>
    <w:uiPriority w:val="1"/>
    <w:qFormat/>
    <w:rsid w:val="00621901"/>
    <w:pPr>
      <w:spacing w:after="0" w:line="240" w:lineRule="auto"/>
      <w:ind w:firstLine="709"/>
    </w:pPr>
    <w:rPr>
      <w:rFonts w:ascii="Times New Roman" w:hAnsi="Times New Roman"/>
      <w:sz w:val="28"/>
    </w:rPr>
  </w:style>
  <w:style w:type="paragraph" w:customStyle="1" w:styleId="af0">
    <w:name w:val="ОСнова текста"/>
    <w:basedOn w:val="a"/>
    <w:link w:val="af1"/>
    <w:qFormat/>
    <w:rsid w:val="00497C32"/>
    <w:pPr>
      <w:spacing w:before="0"/>
    </w:pPr>
    <w:rPr>
      <w:sz w:val="24"/>
    </w:rPr>
  </w:style>
  <w:style w:type="paragraph" w:customStyle="1" w:styleId="1">
    <w:name w:val="Стиль1"/>
    <w:basedOn w:val="2"/>
    <w:link w:val="13"/>
    <w:qFormat/>
    <w:rsid w:val="00E3590B"/>
    <w:pPr>
      <w:numPr>
        <w:numId w:val="11"/>
      </w:numPr>
    </w:pPr>
  </w:style>
  <w:style w:type="character" w:customStyle="1" w:styleId="af1">
    <w:name w:val="ОСнова текста Знак"/>
    <w:basedOn w:val="a0"/>
    <w:link w:val="af0"/>
    <w:rsid w:val="00497C32"/>
    <w:rPr>
      <w:rFonts w:ascii="Times New Roman" w:hAnsi="Times New Roman"/>
      <w:sz w:val="24"/>
    </w:rPr>
  </w:style>
  <w:style w:type="character" w:customStyle="1" w:styleId="13">
    <w:name w:val="Стиль1 Знак"/>
    <w:basedOn w:val="20"/>
    <w:link w:val="1"/>
    <w:rsid w:val="00E3590B"/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8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7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3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0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9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2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9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1044;&#1086;&#1082;&#1091;&#1084;&#1077;&#1085;&#1090;&#1099;\&#1059;&#1095;&#1077;&#1073;&#1072;\&#1048;&#1088;&#1080;&#1085;&#1072;\&#1048;&#1057;&#1080;&#1062;&#1058;\&#1090;&#1080;&#1090;&#1091;&#1083;&#1100;&#1085;&#1080;&#1082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397530-86A0-40CF-841C-13D5B62502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титульник.dotx</Template>
  <TotalTime>1</TotalTime>
  <Pages>3</Pages>
  <Words>204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Ардасенов Александр</dc:creator>
  <cp:lastModifiedBy>am</cp:lastModifiedBy>
  <cp:revision>2</cp:revision>
  <dcterms:created xsi:type="dcterms:W3CDTF">2023-04-25T12:16:00Z</dcterms:created>
  <dcterms:modified xsi:type="dcterms:W3CDTF">2023-04-25T12:16:00Z</dcterms:modified>
</cp:coreProperties>
</file>